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000000"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05E3662E" w14:textId="4200F459" w:rsidR="00FB2FB7"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59773" w:history="1">
        <w:r w:rsidR="00FB2FB7" w:rsidRPr="0013502D">
          <w:rPr>
            <w:rStyle w:val="Hyperlink"/>
          </w:rPr>
          <w:t>1. Introducción y fundamentos generales</w:t>
        </w:r>
        <w:r w:rsidR="00FB2FB7">
          <w:rPr>
            <w:noProof/>
            <w:webHidden/>
          </w:rPr>
          <w:tab/>
        </w:r>
        <w:r w:rsidR="00FB2FB7">
          <w:rPr>
            <w:noProof/>
            <w:webHidden/>
          </w:rPr>
          <w:fldChar w:fldCharType="begin"/>
        </w:r>
        <w:r w:rsidR="00FB2FB7">
          <w:rPr>
            <w:noProof/>
            <w:webHidden/>
          </w:rPr>
          <w:instrText xml:space="preserve"> PAGEREF _Toc108159773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FD3A7FB" w14:textId="4B0A41D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4" w:history="1">
        <w:r w:rsidR="00FB2FB7" w:rsidRPr="0013502D">
          <w:rPr>
            <w:rStyle w:val="Hyperlink"/>
          </w:rPr>
          <w:t>1.1. Bienvenida, introducción general y objetivos</w:t>
        </w:r>
        <w:r w:rsidR="00FB2FB7">
          <w:rPr>
            <w:noProof/>
            <w:webHidden/>
          </w:rPr>
          <w:tab/>
        </w:r>
        <w:r w:rsidR="00FB2FB7">
          <w:rPr>
            <w:noProof/>
            <w:webHidden/>
          </w:rPr>
          <w:fldChar w:fldCharType="begin"/>
        </w:r>
        <w:r w:rsidR="00FB2FB7">
          <w:rPr>
            <w:noProof/>
            <w:webHidden/>
          </w:rPr>
          <w:instrText xml:space="preserve"> PAGEREF _Toc108159774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5E04E01" w14:textId="037FBE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5" w:history="1">
        <w:r w:rsidR="00FB2FB7" w:rsidRPr="0013502D">
          <w:rPr>
            <w:rStyle w:val="Hyperlink"/>
          </w:rPr>
          <w:t>1.2. ¿Qué es un balance hidrológico de largo plazo – LTWB?</w:t>
        </w:r>
        <w:r w:rsidR="00FB2FB7">
          <w:rPr>
            <w:noProof/>
            <w:webHidden/>
          </w:rPr>
          <w:tab/>
        </w:r>
        <w:r w:rsidR="00FB2FB7">
          <w:rPr>
            <w:noProof/>
            <w:webHidden/>
          </w:rPr>
          <w:fldChar w:fldCharType="begin"/>
        </w:r>
        <w:r w:rsidR="00FB2FB7">
          <w:rPr>
            <w:noProof/>
            <w:webHidden/>
          </w:rPr>
          <w:instrText xml:space="preserve"> PAGEREF _Toc108159775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91D6616" w14:textId="233F476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6" w:history="1">
        <w:r w:rsidR="00FB2FB7" w:rsidRPr="0013502D">
          <w:rPr>
            <w:rStyle w:val="Hyperlink"/>
          </w:rPr>
          <w:t>1.3. Utilidad y campo de aplicación de los LTWB en ingeniería</w:t>
        </w:r>
        <w:r w:rsidR="00FB2FB7">
          <w:rPr>
            <w:noProof/>
            <w:webHidden/>
          </w:rPr>
          <w:tab/>
        </w:r>
        <w:r w:rsidR="00FB2FB7">
          <w:rPr>
            <w:noProof/>
            <w:webHidden/>
          </w:rPr>
          <w:fldChar w:fldCharType="begin"/>
        </w:r>
        <w:r w:rsidR="00FB2FB7">
          <w:rPr>
            <w:noProof/>
            <w:webHidden/>
          </w:rPr>
          <w:instrText xml:space="preserve"> PAGEREF _Toc108159776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7E23F39" w14:textId="188F241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7" w:history="1">
        <w:r w:rsidR="00FB2FB7" w:rsidRPr="0013502D">
          <w:rPr>
            <w:rStyle w:val="Hyperlink"/>
          </w:rPr>
          <w:t>1.4. Caso de estudio</w:t>
        </w:r>
        <w:r w:rsidR="00FB2FB7">
          <w:rPr>
            <w:noProof/>
            <w:webHidden/>
          </w:rPr>
          <w:tab/>
        </w:r>
        <w:r w:rsidR="00FB2FB7">
          <w:rPr>
            <w:noProof/>
            <w:webHidden/>
          </w:rPr>
          <w:fldChar w:fldCharType="begin"/>
        </w:r>
        <w:r w:rsidR="00FB2FB7">
          <w:rPr>
            <w:noProof/>
            <w:webHidden/>
          </w:rPr>
          <w:instrText xml:space="preserve"> PAGEREF _Toc108159777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DA03064" w14:textId="33C95DD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8" w:history="1">
        <w:r w:rsidR="00FB2FB7" w:rsidRPr="0013502D">
          <w:rPr>
            <w:rStyle w:val="Hyperlink"/>
          </w:rPr>
          <w:t>1.5. Requerimientos</w:t>
        </w:r>
        <w:r w:rsidR="00FB2FB7">
          <w:rPr>
            <w:noProof/>
            <w:webHidden/>
          </w:rPr>
          <w:tab/>
        </w:r>
        <w:r w:rsidR="00FB2FB7">
          <w:rPr>
            <w:noProof/>
            <w:webHidden/>
          </w:rPr>
          <w:fldChar w:fldCharType="begin"/>
        </w:r>
        <w:r w:rsidR="00FB2FB7">
          <w:rPr>
            <w:noProof/>
            <w:webHidden/>
          </w:rPr>
          <w:instrText xml:space="preserve"> PAGEREF _Toc108159778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56D5F7F" w14:textId="305875A6"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79" w:history="1">
        <w:r w:rsidR="00FB2FB7" w:rsidRPr="0013502D">
          <w:rPr>
            <w:rStyle w:val="Hyperlink"/>
          </w:rPr>
          <w:t>2. Descarga y procesamiento de modelos digitales de elevación</w:t>
        </w:r>
        <w:r w:rsidR="00FB2FB7">
          <w:rPr>
            <w:noProof/>
            <w:webHidden/>
          </w:rPr>
          <w:tab/>
        </w:r>
        <w:r w:rsidR="00FB2FB7">
          <w:rPr>
            <w:noProof/>
            <w:webHidden/>
          </w:rPr>
          <w:fldChar w:fldCharType="begin"/>
        </w:r>
        <w:r w:rsidR="00FB2FB7">
          <w:rPr>
            <w:noProof/>
            <w:webHidden/>
          </w:rPr>
          <w:instrText xml:space="preserve"> PAGEREF _Toc108159779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4FF545A8" w14:textId="4D4AFB8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0" w:history="1">
        <w:r w:rsidR="00FB2FB7" w:rsidRPr="0013502D">
          <w:rPr>
            <w:rStyle w:val="Hyperlink"/>
          </w:rPr>
          <w:t>2.1. Creación de usuario NASA Earthdata</w:t>
        </w:r>
        <w:r w:rsidR="00FB2FB7">
          <w:rPr>
            <w:noProof/>
            <w:webHidden/>
          </w:rPr>
          <w:tab/>
        </w:r>
        <w:r w:rsidR="00FB2FB7">
          <w:rPr>
            <w:noProof/>
            <w:webHidden/>
          </w:rPr>
          <w:fldChar w:fldCharType="begin"/>
        </w:r>
        <w:r w:rsidR="00FB2FB7">
          <w:rPr>
            <w:noProof/>
            <w:webHidden/>
          </w:rPr>
          <w:instrText xml:space="preserve"> PAGEREF _Toc108159780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F7E128E" w14:textId="1415D4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1" w:history="1">
        <w:r w:rsidR="00FB2FB7" w:rsidRPr="0013502D">
          <w:rPr>
            <w:rStyle w:val="Hyperlink"/>
          </w:rPr>
          <w:t>2.2. Descarga de modelo digital de elevación - DEM - NASA ASTER GDEM v2, v3 (30m)</w:t>
        </w:r>
        <w:r w:rsidR="00FB2FB7">
          <w:rPr>
            <w:noProof/>
            <w:webHidden/>
          </w:rPr>
          <w:tab/>
        </w:r>
        <w:r w:rsidR="00FB2FB7">
          <w:rPr>
            <w:noProof/>
            <w:webHidden/>
          </w:rPr>
          <w:fldChar w:fldCharType="begin"/>
        </w:r>
        <w:r w:rsidR="00FB2FB7">
          <w:rPr>
            <w:noProof/>
            <w:webHidden/>
          </w:rPr>
          <w:instrText xml:space="preserve"> PAGEREF _Toc108159781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29A80DD" w14:textId="702AF73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2" w:history="1">
        <w:r w:rsidR="00FB2FB7" w:rsidRPr="0013502D">
          <w:rPr>
            <w:rStyle w:val="Hyperlink"/>
          </w:rPr>
          <w:t>2.3. Descarga de modelo digital de elevación - DEM - ALOS PALSAR (12.5m)</w:t>
        </w:r>
        <w:r w:rsidR="00FB2FB7">
          <w:rPr>
            <w:noProof/>
            <w:webHidden/>
          </w:rPr>
          <w:tab/>
        </w:r>
        <w:r w:rsidR="00FB2FB7">
          <w:rPr>
            <w:noProof/>
            <w:webHidden/>
          </w:rPr>
          <w:fldChar w:fldCharType="begin"/>
        </w:r>
        <w:r w:rsidR="00FB2FB7">
          <w:rPr>
            <w:noProof/>
            <w:webHidden/>
          </w:rPr>
          <w:instrText xml:space="preserve"> PAGEREF _Toc108159782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C4E8FBA" w14:textId="5AF79D0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3" w:history="1">
        <w:r w:rsidR="00FB2FB7" w:rsidRPr="0013502D">
          <w:rPr>
            <w:rStyle w:val="Hyperlink"/>
          </w:rPr>
          <w:t>2.4. Descarga de modelo digital de elevación - DEM - SRTM v3.0 1 arcsec (30m), SRTM v3.0 3 arcsec (90m)</w:t>
        </w:r>
        <w:r w:rsidR="00FB2FB7">
          <w:rPr>
            <w:noProof/>
            <w:webHidden/>
          </w:rPr>
          <w:tab/>
        </w:r>
        <w:r w:rsidR="00FB2FB7">
          <w:rPr>
            <w:noProof/>
            <w:webHidden/>
          </w:rPr>
          <w:fldChar w:fldCharType="begin"/>
        </w:r>
        <w:r w:rsidR="00FB2FB7">
          <w:rPr>
            <w:noProof/>
            <w:webHidden/>
          </w:rPr>
          <w:instrText xml:space="preserve"> PAGEREF _Toc108159783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5CECACB5" w14:textId="74C6F3F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4" w:history="1">
        <w:r w:rsidR="00FB2FB7" w:rsidRPr="0013502D">
          <w:rPr>
            <w:rStyle w:val="Hyperlink"/>
          </w:rPr>
          <w:t>2.5. Creación, reproyección de mosaicos y visualización 3D</w:t>
        </w:r>
        <w:r w:rsidR="00FB2FB7">
          <w:rPr>
            <w:noProof/>
            <w:webHidden/>
          </w:rPr>
          <w:tab/>
        </w:r>
        <w:r w:rsidR="00FB2FB7">
          <w:rPr>
            <w:noProof/>
            <w:webHidden/>
          </w:rPr>
          <w:fldChar w:fldCharType="begin"/>
        </w:r>
        <w:r w:rsidR="00FB2FB7">
          <w:rPr>
            <w:noProof/>
            <w:webHidden/>
          </w:rPr>
          <w:instrText xml:space="preserve"> PAGEREF _Toc108159784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EAA894C" w14:textId="4B6EE5E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5" w:history="1">
        <w:r w:rsidR="00FB2FB7" w:rsidRPr="0013502D">
          <w:rPr>
            <w:rStyle w:val="Hyperlink"/>
          </w:rPr>
          <w:t>2.6. Sombreado de colinas – Hillshade</w:t>
        </w:r>
        <w:r w:rsidR="00FB2FB7">
          <w:rPr>
            <w:noProof/>
            <w:webHidden/>
          </w:rPr>
          <w:tab/>
        </w:r>
        <w:r w:rsidR="00FB2FB7">
          <w:rPr>
            <w:noProof/>
            <w:webHidden/>
          </w:rPr>
          <w:fldChar w:fldCharType="begin"/>
        </w:r>
        <w:r w:rsidR="00FB2FB7">
          <w:rPr>
            <w:noProof/>
            <w:webHidden/>
          </w:rPr>
          <w:instrText xml:space="preserve"> PAGEREF _Toc108159785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F6217E0" w14:textId="5877AC6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6" w:history="1">
        <w:r w:rsidR="00FB2FB7" w:rsidRPr="0013502D">
          <w:rPr>
            <w:rStyle w:val="Hyperlink"/>
          </w:rPr>
          <w:t>2.7. Descarga de GDB nacional del IGAC en escala 1:25.000 y fotorrestitución de redes de drenaje</w:t>
        </w:r>
        <w:r w:rsidR="00FB2FB7">
          <w:rPr>
            <w:noProof/>
            <w:webHidden/>
          </w:rPr>
          <w:tab/>
        </w:r>
        <w:r w:rsidR="00FB2FB7">
          <w:rPr>
            <w:noProof/>
            <w:webHidden/>
          </w:rPr>
          <w:fldChar w:fldCharType="begin"/>
        </w:r>
        <w:r w:rsidR="00FB2FB7">
          <w:rPr>
            <w:noProof/>
            <w:webHidden/>
          </w:rPr>
          <w:instrText xml:space="preserve"> PAGEREF _Toc108159786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13AE28A" w14:textId="6AF70C8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7" w:history="1">
        <w:r w:rsidR="00FB2FB7" w:rsidRPr="0013502D">
          <w:rPr>
            <w:rStyle w:val="Hyperlink"/>
          </w:rPr>
          <w:t>2.8. Reacondicionamiento de terreno, relleno de sumideros y obtención de drenajes</w:t>
        </w:r>
        <w:r w:rsidR="00FB2FB7">
          <w:rPr>
            <w:noProof/>
            <w:webHidden/>
          </w:rPr>
          <w:tab/>
        </w:r>
        <w:r w:rsidR="00FB2FB7">
          <w:rPr>
            <w:noProof/>
            <w:webHidden/>
          </w:rPr>
          <w:fldChar w:fldCharType="begin"/>
        </w:r>
        <w:r w:rsidR="00FB2FB7">
          <w:rPr>
            <w:noProof/>
            <w:webHidden/>
          </w:rPr>
          <w:instrText xml:space="preserve"> PAGEREF _Toc108159787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B118CD7" w14:textId="69E1682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8" w:history="1">
        <w:r w:rsidR="00FB2FB7" w:rsidRPr="0013502D">
          <w:rPr>
            <w:rStyle w:val="Hyperlink"/>
          </w:rPr>
          <w:t>2.9. Relleno de sumideros – Fill Sinks – FIL</w:t>
        </w:r>
        <w:r w:rsidR="00FB2FB7">
          <w:rPr>
            <w:noProof/>
            <w:webHidden/>
          </w:rPr>
          <w:tab/>
        </w:r>
        <w:r w:rsidR="00FB2FB7">
          <w:rPr>
            <w:noProof/>
            <w:webHidden/>
          </w:rPr>
          <w:fldChar w:fldCharType="begin"/>
        </w:r>
        <w:r w:rsidR="00FB2FB7">
          <w:rPr>
            <w:noProof/>
            <w:webHidden/>
          </w:rPr>
          <w:instrText xml:space="preserve"> PAGEREF _Toc108159788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1B55039A" w14:textId="4E9B885E"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9" w:history="1">
        <w:r w:rsidR="00FB2FB7" w:rsidRPr="0013502D">
          <w:rPr>
            <w:rStyle w:val="Hyperlink"/>
          </w:rPr>
          <w:t>2.10. Direcciones de Flujo – Flow Direction – FDR y Acumulación de Flujo - FAC</w:t>
        </w:r>
        <w:r w:rsidR="00FB2FB7">
          <w:rPr>
            <w:noProof/>
            <w:webHidden/>
          </w:rPr>
          <w:tab/>
        </w:r>
        <w:r w:rsidR="00FB2FB7">
          <w:rPr>
            <w:noProof/>
            <w:webHidden/>
          </w:rPr>
          <w:fldChar w:fldCharType="begin"/>
        </w:r>
        <w:r w:rsidR="00FB2FB7">
          <w:rPr>
            <w:noProof/>
            <w:webHidden/>
          </w:rPr>
          <w:instrText xml:space="preserve"> PAGEREF _Toc108159789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2777E936" w14:textId="4071A2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0" w:history="1">
        <w:r w:rsidR="00FB2FB7" w:rsidRPr="0013502D">
          <w:rPr>
            <w:rStyle w:val="Hyperlink"/>
          </w:rPr>
          <w:t>2.11. Demarcación de drenajes – Stream Definition</w:t>
        </w:r>
        <w:r w:rsidR="00FB2FB7">
          <w:rPr>
            <w:noProof/>
            <w:webHidden/>
          </w:rPr>
          <w:tab/>
        </w:r>
        <w:r w:rsidR="00FB2FB7">
          <w:rPr>
            <w:noProof/>
            <w:webHidden/>
          </w:rPr>
          <w:fldChar w:fldCharType="begin"/>
        </w:r>
        <w:r w:rsidR="00FB2FB7">
          <w:rPr>
            <w:noProof/>
            <w:webHidden/>
          </w:rPr>
          <w:instrText xml:space="preserve"> PAGEREF _Toc108159790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3E3A9449" w14:textId="73863CD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91" w:history="1">
        <w:r w:rsidR="00FB2FB7" w:rsidRPr="0013502D">
          <w:rPr>
            <w:rStyle w:val="Hyperlink"/>
          </w:rPr>
          <w:t>3. Descarga, procesamiento y análisis de datos hidroclimatológicos</w:t>
        </w:r>
        <w:r w:rsidR="00FB2FB7">
          <w:rPr>
            <w:noProof/>
            <w:webHidden/>
          </w:rPr>
          <w:tab/>
        </w:r>
        <w:r w:rsidR="00FB2FB7">
          <w:rPr>
            <w:noProof/>
            <w:webHidden/>
          </w:rPr>
          <w:fldChar w:fldCharType="begin"/>
        </w:r>
        <w:r w:rsidR="00FB2FB7">
          <w:rPr>
            <w:noProof/>
            <w:webHidden/>
          </w:rPr>
          <w:instrText xml:space="preserve"> PAGEREF _Toc108159791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68577BED" w14:textId="3D3C27F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2" w:history="1">
        <w:r w:rsidR="00FB2FB7" w:rsidRPr="0013502D">
          <w:rPr>
            <w:rStyle w:val="Hyperlink"/>
          </w:rPr>
          <w:t>3.1. Descarga de catálogo de estaciones, zonas hidrográficas y definición de extensión espacial</w:t>
        </w:r>
        <w:r w:rsidR="00FB2FB7">
          <w:rPr>
            <w:noProof/>
            <w:webHidden/>
          </w:rPr>
          <w:tab/>
        </w:r>
        <w:r w:rsidR="00FB2FB7">
          <w:rPr>
            <w:noProof/>
            <w:webHidden/>
          </w:rPr>
          <w:fldChar w:fldCharType="begin"/>
        </w:r>
        <w:r w:rsidR="00FB2FB7">
          <w:rPr>
            <w:noProof/>
            <w:webHidden/>
          </w:rPr>
          <w:instrText xml:space="preserve"> PAGEREF _Toc108159792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7F3A10E8" w14:textId="5DC947E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3" w:history="1">
        <w:r w:rsidR="00FB2FB7" w:rsidRPr="0013502D">
          <w:rPr>
            <w:rStyle w:val="Hyperlink"/>
          </w:rPr>
          <w:t>3.2. Obtención de series de datos discretos climatológicos de estaciones terrestres</w:t>
        </w:r>
        <w:r w:rsidR="00FB2FB7">
          <w:rPr>
            <w:noProof/>
            <w:webHidden/>
          </w:rPr>
          <w:tab/>
        </w:r>
        <w:r w:rsidR="00FB2FB7">
          <w:rPr>
            <w:noProof/>
            <w:webHidden/>
          </w:rPr>
          <w:fldChar w:fldCharType="begin"/>
        </w:r>
        <w:r w:rsidR="00FB2FB7">
          <w:rPr>
            <w:noProof/>
            <w:webHidden/>
          </w:rPr>
          <w:instrText xml:space="preserve"> PAGEREF _Toc108159793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A77E01" w14:textId="480D524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4" w:history="1">
        <w:r w:rsidR="00FB2FB7" w:rsidRPr="0013502D">
          <w:rPr>
            <w:rStyle w:val="Hyperlink"/>
          </w:rPr>
          <w:t>3.3. Obtención de series de datos discretos climatológicos satelitales</w:t>
        </w:r>
        <w:r w:rsidR="00FB2FB7">
          <w:rPr>
            <w:noProof/>
            <w:webHidden/>
          </w:rPr>
          <w:tab/>
        </w:r>
        <w:r w:rsidR="00FB2FB7">
          <w:rPr>
            <w:noProof/>
            <w:webHidden/>
          </w:rPr>
          <w:fldChar w:fldCharType="begin"/>
        </w:r>
        <w:r w:rsidR="00FB2FB7">
          <w:rPr>
            <w:noProof/>
            <w:webHidden/>
          </w:rPr>
          <w:instrText xml:space="preserve"> PAGEREF _Toc108159794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199D197" w14:textId="63E1A2E8"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5" w:history="1">
        <w:r w:rsidR="00FB2FB7" w:rsidRPr="0013502D">
          <w:rPr>
            <w:rStyle w:val="Hyperlink"/>
          </w:rPr>
          <w:t>3.4. Representación gráfica de series</w:t>
        </w:r>
        <w:r w:rsidR="00FB2FB7">
          <w:rPr>
            <w:noProof/>
            <w:webHidden/>
          </w:rPr>
          <w:tab/>
        </w:r>
        <w:r w:rsidR="00FB2FB7">
          <w:rPr>
            <w:noProof/>
            <w:webHidden/>
          </w:rPr>
          <w:fldChar w:fldCharType="begin"/>
        </w:r>
        <w:r w:rsidR="00FB2FB7">
          <w:rPr>
            <w:noProof/>
            <w:webHidden/>
          </w:rPr>
          <w:instrText xml:space="preserve"> PAGEREF _Toc108159795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50A76FB" w14:textId="0DD8C2D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6" w:history="1">
        <w:r w:rsidR="00FB2FB7" w:rsidRPr="0013502D">
          <w:rPr>
            <w:rStyle w:val="Hyperlink"/>
          </w:rPr>
          <w:t>3.5. Identificación y marcación de datos atípicos - outliers</w:t>
        </w:r>
        <w:r w:rsidR="00FB2FB7">
          <w:rPr>
            <w:noProof/>
            <w:webHidden/>
          </w:rPr>
          <w:tab/>
        </w:r>
        <w:r w:rsidR="00FB2FB7">
          <w:rPr>
            <w:noProof/>
            <w:webHidden/>
          </w:rPr>
          <w:fldChar w:fldCharType="begin"/>
        </w:r>
        <w:r w:rsidR="00FB2FB7">
          <w:rPr>
            <w:noProof/>
            <w:webHidden/>
          </w:rPr>
          <w:instrText xml:space="preserve"> PAGEREF _Toc108159796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3D834EF4" w14:textId="2698084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7" w:history="1">
        <w:r w:rsidR="00FB2FB7" w:rsidRPr="0013502D">
          <w:rPr>
            <w:rStyle w:val="Hyperlink"/>
          </w:rPr>
          <w:t>3.6. Completado y extendido de series</w:t>
        </w:r>
        <w:r w:rsidR="00FB2FB7">
          <w:rPr>
            <w:noProof/>
            <w:webHidden/>
          </w:rPr>
          <w:tab/>
        </w:r>
        <w:r w:rsidR="00FB2FB7">
          <w:rPr>
            <w:noProof/>
            <w:webHidden/>
          </w:rPr>
          <w:fldChar w:fldCharType="begin"/>
        </w:r>
        <w:r w:rsidR="00FB2FB7">
          <w:rPr>
            <w:noProof/>
            <w:webHidden/>
          </w:rPr>
          <w:instrText xml:space="preserve"> PAGEREF _Toc108159797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78C353" w14:textId="28678A9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8" w:history="1">
        <w:r w:rsidR="00FB2FB7" w:rsidRPr="0013502D">
          <w:rPr>
            <w:rStyle w:val="Hyperlink"/>
          </w:rPr>
          <w:t>3.7. Correlación de datos terrestres vs. datos remotos</w:t>
        </w:r>
        <w:r w:rsidR="00FB2FB7">
          <w:rPr>
            <w:noProof/>
            <w:webHidden/>
          </w:rPr>
          <w:tab/>
        </w:r>
        <w:r w:rsidR="00FB2FB7">
          <w:rPr>
            <w:noProof/>
            <w:webHidden/>
          </w:rPr>
          <w:fldChar w:fldCharType="begin"/>
        </w:r>
        <w:r w:rsidR="00FB2FB7">
          <w:rPr>
            <w:noProof/>
            <w:webHidden/>
          </w:rPr>
          <w:instrText xml:space="preserve"> PAGEREF _Toc108159798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0EA3B71" w14:textId="51A4E4C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9" w:history="1">
        <w:r w:rsidR="00FB2FB7" w:rsidRPr="0013502D">
          <w:rPr>
            <w:rStyle w:val="Hyperlink"/>
          </w:rPr>
          <w:t>3.8. Análisis de cambio climático y segmentación de series</w:t>
        </w:r>
        <w:r w:rsidR="00FB2FB7">
          <w:rPr>
            <w:noProof/>
            <w:webHidden/>
          </w:rPr>
          <w:tab/>
        </w:r>
        <w:r w:rsidR="00FB2FB7">
          <w:rPr>
            <w:noProof/>
            <w:webHidden/>
          </w:rPr>
          <w:fldChar w:fldCharType="begin"/>
        </w:r>
        <w:r w:rsidR="00FB2FB7">
          <w:rPr>
            <w:noProof/>
            <w:webHidden/>
          </w:rPr>
          <w:instrText xml:space="preserve"> PAGEREF _Toc108159799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74F7344A" w14:textId="4A21D1C8"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0" w:history="1">
        <w:r w:rsidR="00FB2FB7" w:rsidRPr="0013502D">
          <w:rPr>
            <w:rStyle w:val="Hyperlink"/>
          </w:rPr>
          <w:t>4. Análisis espacial de variables climatológicas</w:t>
        </w:r>
        <w:r w:rsidR="00FB2FB7">
          <w:rPr>
            <w:noProof/>
            <w:webHidden/>
          </w:rPr>
          <w:tab/>
        </w:r>
        <w:r w:rsidR="00FB2FB7">
          <w:rPr>
            <w:noProof/>
            <w:webHidden/>
          </w:rPr>
          <w:fldChar w:fldCharType="begin"/>
        </w:r>
        <w:r w:rsidR="00FB2FB7">
          <w:rPr>
            <w:noProof/>
            <w:webHidden/>
          </w:rPr>
          <w:instrText xml:space="preserve"> PAGEREF _Toc108159800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A9DFDB5" w14:textId="6A558A8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1" w:history="1">
        <w:r w:rsidR="00FB2FB7" w:rsidRPr="0013502D">
          <w:rPr>
            <w:rStyle w:val="Hyperlink"/>
          </w:rPr>
          <w:t>4.1. Interpolación espacial de variables climatológicas</w:t>
        </w:r>
        <w:r w:rsidR="00FB2FB7">
          <w:rPr>
            <w:noProof/>
            <w:webHidden/>
          </w:rPr>
          <w:tab/>
        </w:r>
        <w:r w:rsidR="00FB2FB7">
          <w:rPr>
            <w:noProof/>
            <w:webHidden/>
          </w:rPr>
          <w:fldChar w:fldCharType="begin"/>
        </w:r>
        <w:r w:rsidR="00FB2FB7">
          <w:rPr>
            <w:noProof/>
            <w:webHidden/>
          </w:rPr>
          <w:instrText xml:space="preserve"> PAGEREF _Toc108159801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2A1AE84A" w14:textId="430E66F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2" w:history="1">
        <w:r w:rsidR="00FB2FB7" w:rsidRPr="0013502D">
          <w:rPr>
            <w:rStyle w:val="Hyperlink"/>
          </w:rPr>
          <w:t>4.2. Mapa de evapotranspiración potencial - ETP</w:t>
        </w:r>
        <w:r w:rsidR="00FB2FB7">
          <w:rPr>
            <w:noProof/>
            <w:webHidden/>
          </w:rPr>
          <w:tab/>
        </w:r>
        <w:r w:rsidR="00FB2FB7">
          <w:rPr>
            <w:noProof/>
            <w:webHidden/>
          </w:rPr>
          <w:fldChar w:fldCharType="begin"/>
        </w:r>
        <w:r w:rsidR="00FB2FB7">
          <w:rPr>
            <w:noProof/>
            <w:webHidden/>
          </w:rPr>
          <w:instrText xml:space="preserve"> PAGEREF _Toc108159802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654E290F" w14:textId="7F6BEF1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3" w:history="1">
        <w:r w:rsidR="00FB2FB7" w:rsidRPr="0013502D">
          <w:rPr>
            <w:rStyle w:val="Hyperlink"/>
          </w:rPr>
          <w:t>4.3. Mapa de evapotranspiración real - ETR</w:t>
        </w:r>
        <w:r w:rsidR="00FB2FB7">
          <w:rPr>
            <w:noProof/>
            <w:webHidden/>
          </w:rPr>
          <w:tab/>
        </w:r>
        <w:r w:rsidR="00FB2FB7">
          <w:rPr>
            <w:noProof/>
            <w:webHidden/>
          </w:rPr>
          <w:fldChar w:fldCharType="begin"/>
        </w:r>
        <w:r w:rsidR="00FB2FB7">
          <w:rPr>
            <w:noProof/>
            <w:webHidden/>
          </w:rPr>
          <w:instrText xml:space="preserve"> PAGEREF _Toc108159803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028A1DE9" w14:textId="3BD59060"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4" w:history="1">
        <w:r w:rsidR="00FB2FB7" w:rsidRPr="0013502D">
          <w:rPr>
            <w:rStyle w:val="Hyperlink"/>
          </w:rPr>
          <w:t>5. Balance hidrológico de largo plazo - LTWB</w:t>
        </w:r>
        <w:r w:rsidR="00FB2FB7">
          <w:rPr>
            <w:noProof/>
            <w:webHidden/>
          </w:rPr>
          <w:tab/>
        </w:r>
        <w:r w:rsidR="00FB2FB7">
          <w:rPr>
            <w:noProof/>
            <w:webHidden/>
          </w:rPr>
          <w:fldChar w:fldCharType="begin"/>
        </w:r>
        <w:r w:rsidR="00FB2FB7">
          <w:rPr>
            <w:noProof/>
            <w:webHidden/>
          </w:rPr>
          <w:instrText xml:space="preserve"> PAGEREF _Toc108159804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AA37FC" w14:textId="5FE58491"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5" w:history="1">
        <w:r w:rsidR="00FB2FB7" w:rsidRPr="0013502D">
          <w:rPr>
            <w:rStyle w:val="Hyperlink"/>
          </w:rPr>
          <w:t>5.1. Balance distribuido usando SIG</w:t>
        </w:r>
        <w:r w:rsidR="00FB2FB7">
          <w:rPr>
            <w:noProof/>
            <w:webHidden/>
          </w:rPr>
          <w:tab/>
        </w:r>
        <w:r w:rsidR="00FB2FB7">
          <w:rPr>
            <w:noProof/>
            <w:webHidden/>
          </w:rPr>
          <w:fldChar w:fldCharType="begin"/>
        </w:r>
        <w:r w:rsidR="00FB2FB7">
          <w:rPr>
            <w:noProof/>
            <w:webHidden/>
          </w:rPr>
          <w:instrText xml:space="preserve"> PAGEREF _Toc108159805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283264D7" w14:textId="57FC8C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6" w:history="1">
        <w:r w:rsidR="00FB2FB7" w:rsidRPr="0013502D">
          <w:rPr>
            <w:rStyle w:val="Hyperlink"/>
          </w:rPr>
          <w:t>5.2. Localización de puntos para lectura de caudales y áreas de aportación</w:t>
        </w:r>
        <w:r w:rsidR="00FB2FB7">
          <w:rPr>
            <w:noProof/>
            <w:webHidden/>
          </w:rPr>
          <w:tab/>
        </w:r>
        <w:r w:rsidR="00FB2FB7">
          <w:rPr>
            <w:noProof/>
            <w:webHidden/>
          </w:rPr>
          <w:fldChar w:fldCharType="begin"/>
        </w:r>
        <w:r w:rsidR="00FB2FB7">
          <w:rPr>
            <w:noProof/>
            <w:webHidden/>
          </w:rPr>
          <w:instrText xml:space="preserve"> PAGEREF _Toc108159806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0534F9C" w14:textId="3472F4A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7" w:history="1">
        <w:r w:rsidR="00FB2FB7" w:rsidRPr="0013502D">
          <w:rPr>
            <w:rStyle w:val="Hyperlink"/>
          </w:rPr>
          <w:t>5.3. Obtención de caudales y áreas de aportación por puntos de localización</w:t>
        </w:r>
        <w:r w:rsidR="00FB2FB7">
          <w:rPr>
            <w:noProof/>
            <w:webHidden/>
          </w:rPr>
          <w:tab/>
        </w:r>
        <w:r w:rsidR="00FB2FB7">
          <w:rPr>
            <w:noProof/>
            <w:webHidden/>
          </w:rPr>
          <w:fldChar w:fldCharType="begin"/>
        </w:r>
        <w:r w:rsidR="00FB2FB7">
          <w:rPr>
            <w:noProof/>
            <w:webHidden/>
          </w:rPr>
          <w:instrText xml:space="preserve"> PAGEREF _Toc108159807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21D128" w14:textId="3B6672A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8" w:history="1">
        <w:r w:rsidR="00FB2FB7" w:rsidRPr="0013502D">
          <w:rPr>
            <w:rStyle w:val="Hyperlink"/>
          </w:rPr>
          <w:t>5.4. Cálculo y creación del mapa de isorendimiento medio</w:t>
        </w:r>
        <w:r w:rsidR="00FB2FB7">
          <w:rPr>
            <w:noProof/>
            <w:webHidden/>
          </w:rPr>
          <w:tab/>
        </w:r>
        <w:r w:rsidR="00FB2FB7">
          <w:rPr>
            <w:noProof/>
            <w:webHidden/>
          </w:rPr>
          <w:fldChar w:fldCharType="begin"/>
        </w:r>
        <w:r w:rsidR="00FB2FB7">
          <w:rPr>
            <w:noProof/>
            <w:webHidden/>
          </w:rPr>
          <w:instrText xml:space="preserve"> PAGEREF _Toc108159808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7618D36" w14:textId="1E9091C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9" w:history="1">
        <w:r w:rsidR="00FB2FB7" w:rsidRPr="0013502D">
          <w:rPr>
            <w:rStyle w:val="Hyperlink"/>
          </w:rPr>
          <w:t>5.5. Balance hidrológico a partir de cuencas delimitadas</w:t>
        </w:r>
        <w:r w:rsidR="00FB2FB7">
          <w:rPr>
            <w:noProof/>
            <w:webHidden/>
          </w:rPr>
          <w:tab/>
        </w:r>
        <w:r w:rsidR="00FB2FB7">
          <w:rPr>
            <w:noProof/>
            <w:webHidden/>
          </w:rPr>
          <w:fldChar w:fldCharType="begin"/>
        </w:r>
        <w:r w:rsidR="00FB2FB7">
          <w:rPr>
            <w:noProof/>
            <w:webHidden/>
          </w:rPr>
          <w:instrText xml:space="preserve"> PAGEREF _Toc108159809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3473301D" w14:textId="608DD60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0" w:history="1">
        <w:r w:rsidR="00FB2FB7" w:rsidRPr="0013502D">
          <w:rPr>
            <w:rStyle w:val="Hyperlink"/>
          </w:rPr>
          <w:t>6. Automatización de procesos geográficos</w:t>
        </w:r>
        <w:r w:rsidR="00FB2FB7">
          <w:rPr>
            <w:noProof/>
            <w:webHidden/>
          </w:rPr>
          <w:tab/>
        </w:r>
        <w:r w:rsidR="00FB2FB7">
          <w:rPr>
            <w:noProof/>
            <w:webHidden/>
          </w:rPr>
          <w:fldChar w:fldCharType="begin"/>
        </w:r>
        <w:r w:rsidR="00FB2FB7">
          <w:rPr>
            <w:noProof/>
            <w:webHidden/>
          </w:rPr>
          <w:instrText xml:space="preserve"> PAGEREF _Toc108159810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209A273" w14:textId="144CB77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1" w:history="1">
        <w:r w:rsidR="00FB2FB7" w:rsidRPr="0013502D">
          <w:rPr>
            <w:rStyle w:val="Hyperlink"/>
          </w:rPr>
          <w:t>6.1. Automatización a través de modeladores de procesos geográficos</w:t>
        </w:r>
        <w:r w:rsidR="00FB2FB7">
          <w:rPr>
            <w:noProof/>
            <w:webHidden/>
          </w:rPr>
          <w:tab/>
        </w:r>
        <w:r w:rsidR="00FB2FB7">
          <w:rPr>
            <w:noProof/>
            <w:webHidden/>
          </w:rPr>
          <w:fldChar w:fldCharType="begin"/>
        </w:r>
        <w:r w:rsidR="00FB2FB7">
          <w:rPr>
            <w:noProof/>
            <w:webHidden/>
          </w:rPr>
          <w:instrText xml:space="preserve"> PAGEREF _Toc108159811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06A9EE6C" w14:textId="00B9D63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2" w:history="1">
        <w:r w:rsidR="00FB2FB7" w:rsidRPr="0013502D">
          <w:rPr>
            <w:rStyle w:val="Hyperlink"/>
          </w:rPr>
          <w:t>6.2 Automatización usando Python</w:t>
        </w:r>
        <w:r w:rsidR="00FB2FB7">
          <w:rPr>
            <w:noProof/>
            <w:webHidden/>
          </w:rPr>
          <w:tab/>
        </w:r>
        <w:r w:rsidR="00FB2FB7">
          <w:rPr>
            <w:noProof/>
            <w:webHidden/>
          </w:rPr>
          <w:fldChar w:fldCharType="begin"/>
        </w:r>
        <w:r w:rsidR="00FB2FB7">
          <w:rPr>
            <w:noProof/>
            <w:webHidden/>
          </w:rPr>
          <w:instrText xml:space="preserve"> PAGEREF _Toc108159812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02C5424" w14:textId="673C77BB"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3" w:history="1">
        <w:r w:rsidR="00FB2FB7" w:rsidRPr="0013502D">
          <w:rPr>
            <w:rStyle w:val="Hyperlink"/>
          </w:rPr>
          <w:t>7. Modelos de pronóstico</w:t>
        </w:r>
        <w:r w:rsidR="00FB2FB7">
          <w:rPr>
            <w:noProof/>
            <w:webHidden/>
          </w:rPr>
          <w:tab/>
        </w:r>
        <w:r w:rsidR="00FB2FB7">
          <w:rPr>
            <w:noProof/>
            <w:webHidden/>
          </w:rPr>
          <w:fldChar w:fldCharType="begin"/>
        </w:r>
        <w:r w:rsidR="00FB2FB7">
          <w:rPr>
            <w:noProof/>
            <w:webHidden/>
          </w:rPr>
          <w:instrText xml:space="preserve"> PAGEREF _Toc108159813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7FA4B7AD" w14:textId="5908B12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4" w:history="1">
        <w:r w:rsidR="00FB2FB7" w:rsidRPr="0013502D">
          <w:rPr>
            <w:rStyle w:val="Hyperlink"/>
          </w:rPr>
          <w:t>7.1. Modelos de correlación lineal múltiple</w:t>
        </w:r>
        <w:r w:rsidR="00FB2FB7">
          <w:rPr>
            <w:noProof/>
            <w:webHidden/>
          </w:rPr>
          <w:tab/>
        </w:r>
        <w:r w:rsidR="00FB2FB7">
          <w:rPr>
            <w:noProof/>
            <w:webHidden/>
          </w:rPr>
          <w:fldChar w:fldCharType="begin"/>
        </w:r>
        <w:r w:rsidR="00FB2FB7">
          <w:rPr>
            <w:noProof/>
            <w:webHidden/>
          </w:rPr>
          <w:instrText xml:space="preserve"> PAGEREF _Toc108159814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D275670" w14:textId="0FCC8282"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5" w:history="1">
        <w:r w:rsidR="00FB2FB7" w:rsidRPr="0013502D">
          <w:rPr>
            <w:rStyle w:val="Hyperlink"/>
          </w:rPr>
          <w:t>7.2. Modelos de inteligencia artificial</w:t>
        </w:r>
        <w:r w:rsidR="00FB2FB7">
          <w:rPr>
            <w:noProof/>
            <w:webHidden/>
          </w:rPr>
          <w:tab/>
        </w:r>
        <w:r w:rsidR="00FB2FB7">
          <w:rPr>
            <w:noProof/>
            <w:webHidden/>
          </w:rPr>
          <w:fldChar w:fldCharType="begin"/>
        </w:r>
        <w:r w:rsidR="00FB2FB7">
          <w:rPr>
            <w:noProof/>
            <w:webHidden/>
          </w:rPr>
          <w:instrText xml:space="preserve"> PAGEREF _Toc108159815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192C0ACA" w14:textId="3AA8DC11"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6" w:history="1">
        <w:r w:rsidR="00FB2FB7" w:rsidRPr="0013502D">
          <w:rPr>
            <w:rStyle w:val="Hyperlink"/>
          </w:rPr>
          <w:t>Convenciones en este documento</w:t>
        </w:r>
        <w:r w:rsidR="00FB2FB7">
          <w:rPr>
            <w:noProof/>
            <w:webHidden/>
          </w:rPr>
          <w:tab/>
        </w:r>
        <w:r w:rsidR="00FB2FB7">
          <w:rPr>
            <w:noProof/>
            <w:webHidden/>
          </w:rPr>
          <w:fldChar w:fldCharType="begin"/>
        </w:r>
        <w:r w:rsidR="00FB2FB7">
          <w:rPr>
            <w:noProof/>
            <w:webHidden/>
          </w:rPr>
          <w:instrText xml:space="preserve"> PAGEREF _Toc108159816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52B06D7" w14:textId="49A6A3DA"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8159773"/>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59774"/>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59775"/>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59776"/>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59777"/>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59778"/>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59779"/>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59780"/>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59781"/>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59782"/>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59783"/>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59784"/>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59785"/>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59786"/>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59787"/>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59788"/>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59789"/>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59790"/>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r w:rsidR="00F23DB1">
        <w:t>p.ej</w:t>
      </w:r>
      <w:proofErr w:type="spell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r>
        <w:rPr>
          <w:lang w:val="es-ES_tradnl"/>
        </w:rPr>
        <w:t>p.ej</w:t>
      </w:r>
      <w:proofErr w:type="spell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59791"/>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59792"/>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Pr="007A1C07" w:rsidRDefault="00C87646" w:rsidP="00FC10F3">
      <w:pPr>
        <w:rPr>
          <w:color w:val="C00000"/>
        </w:rPr>
      </w:pPr>
      <w:r w:rsidRPr="007A1C07">
        <w:rPr>
          <w:color w:val="C00000"/>
        </w:rPr>
        <w:t xml:space="preserve">En el portal </w:t>
      </w:r>
      <w:hyperlink r:id="rId13" w:history="1">
        <w:r w:rsidRPr="007A1C07">
          <w:rPr>
            <w:rStyle w:val="Hyperlink"/>
            <w:noProof w:val="0"/>
            <w:color w:val="C00000"/>
          </w:rPr>
          <w:t>http://www.ideam.gov.co/en/capas-geo</w:t>
        </w:r>
      </w:hyperlink>
      <w:r w:rsidRPr="007A1C07">
        <w:rPr>
          <w:color w:val="C00000"/>
        </w:rPr>
        <w:t xml:space="preserve"> ingresar en la caja de búsqueda </w:t>
      </w:r>
      <w:r w:rsidRPr="007A1C07">
        <w:rPr>
          <w:i/>
          <w:iCs/>
          <w:color w:val="C00000"/>
        </w:rPr>
        <w:t>Zonificación Hidrográfica</w:t>
      </w:r>
      <w:r w:rsidRPr="007A1C07">
        <w:rPr>
          <w:color w:val="C00000"/>
        </w:rP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rsidRPr="007A1C07">
        <w:rPr>
          <w:color w:val="C00000"/>
        </w:rPr>
        <w:t xml:space="preserve">En ArcGIS crear un mapa nuevo en blanco y agregar el mapa de Zonas Hidrográficas </w:t>
      </w:r>
      <w:r>
        <w:t>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Pr="007A1C07" w:rsidRDefault="009C4AD0" w:rsidP="00FC10F3">
      <w:pPr>
        <w:rPr>
          <w:color w:val="C00000"/>
          <w:lang w:val="es-CO"/>
        </w:rPr>
      </w:pPr>
      <w:r w:rsidRPr="007A1C07">
        <w:rPr>
          <w:color w:val="C00000"/>
          <w:lang w:val="es-CO"/>
        </w:rPr>
        <w:t>A partir de las Subzonas Hidrográficas, filtrar los polígonos de 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3595F498" w:rsidR="00D1008C" w:rsidRPr="000E6311" w:rsidRDefault="00D1008C" w:rsidP="00FC10F3">
      <w:pPr>
        <w:rPr>
          <w:color w:val="C00000"/>
          <w:lang w:val="es-CO"/>
        </w:rPr>
      </w:pPr>
      <w:r w:rsidRPr="000E6311">
        <w:rPr>
          <w:color w:val="C00000"/>
          <w:lang w:val="es-CO"/>
        </w:rPr>
        <w:t xml:space="preserve">Utilizando la herramienta </w:t>
      </w:r>
      <w:proofErr w:type="spellStart"/>
      <w:r w:rsidRPr="000E6311">
        <w:rPr>
          <w:i/>
          <w:iCs/>
          <w:color w:val="C00000"/>
          <w:lang w:val="es-CO"/>
        </w:rPr>
        <w:t>Dissolve</w:t>
      </w:r>
      <w:proofErr w:type="spellEnd"/>
      <w:r w:rsidRPr="000E6311">
        <w:rPr>
          <w:color w:val="C00000"/>
          <w:lang w:val="es-CO"/>
        </w:rPr>
        <w:t xml:space="preserve"> disponible en el menú </w:t>
      </w:r>
      <w:proofErr w:type="spellStart"/>
      <w:r w:rsidRPr="000E6311">
        <w:rPr>
          <w:color w:val="C00000"/>
          <w:lang w:val="es-CO"/>
        </w:rPr>
        <w:t>Geoprocessing</w:t>
      </w:r>
      <w:proofErr w:type="spellEnd"/>
      <w:r w:rsidRPr="000E6311">
        <w:rPr>
          <w:color w:val="C00000"/>
          <w:lang w:val="es-CO"/>
        </w:rPr>
        <w:t>, disuelva los polígonos de la zona de estudio para obtener un único polígono perimetral.</w:t>
      </w:r>
      <w:r w:rsidR="004A598C" w:rsidRPr="000E6311">
        <w:rPr>
          <w:color w:val="C00000"/>
          <w:lang w:val="es-CO"/>
        </w:rPr>
        <w:t xml:space="preserve"> Nombrar como </w:t>
      </w:r>
      <w:proofErr w:type="spellStart"/>
      <w:r w:rsidR="004A598C" w:rsidRPr="000E6311">
        <w:rPr>
          <w:color w:val="C00000"/>
          <w:lang w:val="es-CO"/>
        </w:rPr>
        <w:t>ZonaEstudio.s</w:t>
      </w:r>
      <w:r w:rsidR="00985C15" w:rsidRPr="000E6311">
        <w:rPr>
          <w:color w:val="C00000"/>
          <w:lang w:val="es-CO"/>
        </w:rPr>
        <w:t>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Pr="00634B19" w:rsidRDefault="00D21F41" w:rsidP="00FC10F3">
      <w:pPr>
        <w:rPr>
          <w:color w:val="C00000"/>
          <w:lang w:val="es-CO"/>
        </w:rPr>
      </w:pPr>
      <w:r w:rsidRPr="00634B19">
        <w:rPr>
          <w:color w:val="C00000"/>
          <w:lang w:val="es-CO"/>
        </w:rPr>
        <w:t xml:space="preserve">Utilizando la herramienta Data Management / </w:t>
      </w:r>
      <w:proofErr w:type="spellStart"/>
      <w:r w:rsidRPr="00634B19">
        <w:rPr>
          <w:color w:val="C00000"/>
          <w:lang w:val="es-CO"/>
        </w:rPr>
        <w:t>Feature</w:t>
      </w:r>
      <w:proofErr w:type="spellEnd"/>
      <w:r w:rsidRPr="00634B19">
        <w:rPr>
          <w:color w:val="C00000"/>
          <w:lang w:val="es-CO"/>
        </w:rPr>
        <w:t xml:space="preserve"> / </w:t>
      </w:r>
      <w:proofErr w:type="spellStart"/>
      <w:r w:rsidRPr="00634B19">
        <w:rPr>
          <w:color w:val="C00000"/>
          <w:lang w:val="es-CO"/>
        </w:rPr>
        <w:t>Feature</w:t>
      </w:r>
      <w:proofErr w:type="spellEnd"/>
      <w:r w:rsidRPr="00634B19">
        <w:rPr>
          <w:color w:val="C00000"/>
          <w:lang w:val="es-CO"/>
        </w:rPr>
        <w:t xml:space="preserve"> </w:t>
      </w:r>
      <w:proofErr w:type="spellStart"/>
      <w:r w:rsidRPr="00634B19">
        <w:rPr>
          <w:color w:val="C00000"/>
          <w:lang w:val="es-CO"/>
        </w:rPr>
        <w:t>Envelope</w:t>
      </w:r>
      <w:proofErr w:type="spellEnd"/>
      <w:r w:rsidRPr="00634B19">
        <w:rPr>
          <w:color w:val="C00000"/>
          <w:lang w:val="es-CO"/>
        </w:rPr>
        <w:t xml:space="preserve"> </w:t>
      </w:r>
      <w:proofErr w:type="spellStart"/>
      <w:r w:rsidRPr="00634B19">
        <w:rPr>
          <w:color w:val="C00000"/>
          <w:lang w:val="es-CO"/>
        </w:rPr>
        <w:t>to</w:t>
      </w:r>
      <w:proofErr w:type="spellEnd"/>
      <w:r w:rsidRPr="00634B19">
        <w:rPr>
          <w:color w:val="C00000"/>
          <w:lang w:val="es-CO"/>
        </w:rPr>
        <w:t xml:space="preserve"> </w:t>
      </w:r>
      <w:proofErr w:type="spellStart"/>
      <w:r w:rsidRPr="00634B19">
        <w:rPr>
          <w:color w:val="C00000"/>
          <w:lang w:val="es-CO"/>
        </w:rPr>
        <w:t>Polygon</w:t>
      </w:r>
      <w:proofErr w:type="spellEnd"/>
      <w:r w:rsidRPr="00634B19">
        <w:rPr>
          <w:color w:val="C00000"/>
          <w:lang w:val="es-CO"/>
        </w:rPr>
        <w:t>, cree el polígono correspondiente a la extensión regular de</w:t>
      </w:r>
      <w:r w:rsidR="004A598C" w:rsidRPr="00634B19">
        <w:rPr>
          <w:color w:val="C00000"/>
          <w:lang w:val="es-CO"/>
        </w:rPr>
        <w:t>l</w:t>
      </w:r>
      <w:r w:rsidRPr="00634B19">
        <w:rPr>
          <w:color w:val="C00000"/>
          <w:lang w:val="es-CO"/>
        </w:rPr>
        <w:t xml:space="preserve"> polígono </w:t>
      </w:r>
      <w:r w:rsidR="004A598C" w:rsidRPr="00634B19">
        <w:rPr>
          <w:color w:val="C00000"/>
          <w:lang w:val="es-CO"/>
        </w:rPr>
        <w:t xml:space="preserve">disuelto </w:t>
      </w:r>
      <w:r w:rsidRPr="00634B19">
        <w:rPr>
          <w:color w:val="C00000"/>
          <w:lang w:val="es-CO"/>
        </w:rPr>
        <w:t>para la zona de estudio. Nombrar como \.</w:t>
      </w:r>
      <w:proofErr w:type="spellStart"/>
      <w:r w:rsidRPr="00634B19">
        <w:rPr>
          <w:color w:val="C00000"/>
          <w:lang w:val="es-CO"/>
        </w:rPr>
        <w:t>shp</w:t>
      </w:r>
      <w:proofErr w:type="spellEnd"/>
      <w:r w:rsidRPr="00634B19">
        <w:rPr>
          <w:color w:val="C00000"/>
          <w:lang w:val="es-CO"/>
        </w:rPr>
        <w:t>\</w:t>
      </w:r>
      <w:proofErr w:type="spellStart"/>
      <w:r w:rsidR="00116F4F" w:rsidRPr="00634B19">
        <w:rPr>
          <w:color w:val="C00000"/>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r w:rsidR="002B11A6" w:rsidRPr="002B11A6">
        <w:rPr>
          <w:lang w:val="es-CO"/>
        </w:rPr>
        <w:t>( [FECHA_SUSP]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len_years_serie</w:t>
      </w:r>
      <w:proofErr w:type="spellEnd"/>
      <w:r w:rsidRPr="005F6B6F">
        <w:rPr>
          <w:lang w:val="en-US"/>
        </w:rPr>
        <w:t>(</w:t>
      </w:r>
      <w:proofErr w:type="spellStart"/>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r w:rsidRPr="005F6B6F">
        <w:rPr>
          <w:lang w:val="en-US"/>
        </w:rPr>
        <w:t>datetime.strptime</w:t>
      </w:r>
      <w:proofErr w:type="spell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r w:rsidRPr="005F6B6F">
        <w:rPr>
          <w:lang w:val="en-US"/>
        </w:rPr>
        <w:t>datetime.strptime</w:t>
      </w:r>
      <w:proofErr w:type="spell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diff_date.days</w:t>
      </w:r>
      <w:proofErr w:type="spell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len_years_serie</w:t>
      </w:r>
      <w:proofErr w:type="spellEnd"/>
      <w:r w:rsidRPr="005F6B6F">
        <w:rPr>
          <w:lang w:val="es-CO"/>
        </w:rPr>
        <w:t>(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r w:rsidRPr="00AA3372">
        <w:rPr>
          <w:lang w:val="en-US"/>
        </w:rPr>
        <w:t>datetime.today</w:t>
      </w:r>
      <w:proofErr w:type="spell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len_years_serie</w:t>
      </w:r>
      <w:proofErr w:type="spellEnd"/>
      <w:r w:rsidRPr="00AA3372">
        <w:rPr>
          <w:lang w:val="en-US"/>
        </w:rPr>
        <w:t>(</w:t>
      </w:r>
      <w:proofErr w:type="spellStart"/>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datetime.strptime</w:t>
      </w:r>
      <w:proofErr w:type="spell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r w:rsidRPr="00AA3372">
        <w:rPr>
          <w:lang w:val="en-US"/>
        </w:rPr>
        <w:t>datetime.strptime</w:t>
      </w:r>
      <w:proofErr w:type="spell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r w:rsidRPr="00AA3372">
        <w:rPr>
          <w:lang w:val="en-US"/>
        </w:rPr>
        <w:t>datetime.strptime</w:t>
      </w:r>
      <w:proofErr w:type="spell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diff_date.days</w:t>
      </w:r>
      <w:proofErr w:type="spell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tw_diff_date.days</w:t>
      </w:r>
      <w:proofErr w:type="spell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1989C12" w:rsidR="00AA3372" w:rsidRPr="00042B52" w:rsidRDefault="00AA3372" w:rsidP="00AA3372">
      <w:pPr>
        <w:rPr>
          <w:lang w:val="en-US"/>
        </w:rPr>
      </w:pPr>
      <w:proofErr w:type="spellStart"/>
      <w:r w:rsidRPr="00042B52">
        <w:rPr>
          <w:lang w:val="en-US"/>
        </w:rPr>
        <w:t>LYear</w:t>
      </w:r>
      <w:r w:rsidR="00917BE6">
        <w:rPr>
          <w:lang w:val="en-US"/>
        </w:rPr>
        <w:t>s</w:t>
      </w:r>
      <w:r w:rsidR="006D441A">
        <w:rPr>
          <w:lang w:val="en-US"/>
        </w:rPr>
        <w:t>TW</w:t>
      </w:r>
      <w:proofErr w:type="spellEnd"/>
      <w:r w:rsidRPr="00042B52">
        <w:rPr>
          <w:lang w:val="en-US"/>
        </w:rPr>
        <w:t>:</w:t>
      </w:r>
    </w:p>
    <w:p w14:paraId="43089DFB" w14:textId="1080DDA4" w:rsidR="00AA3372" w:rsidRPr="006D441A" w:rsidRDefault="00AA3372" w:rsidP="00AA3372">
      <w:pPr>
        <w:shd w:val="clear" w:color="auto" w:fill="D9D9D9" w:themeFill="background1" w:themeFillShade="D9"/>
        <w:rPr>
          <w:lang w:val="es-CO"/>
        </w:rPr>
      </w:pPr>
      <w:proofErr w:type="spellStart"/>
      <w:r w:rsidRPr="006D441A">
        <w:rPr>
          <w:lang w:val="es-CO"/>
        </w:rPr>
        <w:t>len_years_serie</w:t>
      </w:r>
      <w:proofErr w:type="spellEnd"/>
      <w:r w:rsidRPr="006D441A">
        <w:rPr>
          <w:lang w:val="es-CO"/>
        </w:rPr>
        <w:t>( !FECHA_INST! , !FECHA_SUSP! )[0]</w:t>
      </w:r>
    </w:p>
    <w:p w14:paraId="3CA184F8" w14:textId="77777777" w:rsidR="00AA3372" w:rsidRPr="006D441A" w:rsidRDefault="00AA3372" w:rsidP="00AA3372">
      <w:pPr>
        <w:rPr>
          <w:lang w:val="es-CO"/>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len_years_serie</w:t>
      </w:r>
      <w:proofErr w:type="spellEnd"/>
      <w:r w:rsidRPr="005F6B6F">
        <w:rPr>
          <w:lang w:val="es-CO"/>
        </w:rPr>
        <w:t>(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r w:rsidRPr="000F37C2">
        <w:rPr>
          <w:lang w:val="es-CO"/>
        </w:rPr>
        <w:t>' ,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59793"/>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59794"/>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59795"/>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59796"/>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59797"/>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59798"/>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59799"/>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59800"/>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59801"/>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59802"/>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59803"/>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59804"/>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59805"/>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59806"/>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59807"/>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59808"/>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59809"/>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59810"/>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59811"/>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59812"/>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59813"/>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59814"/>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59815"/>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59816"/>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000000"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000000"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7C11B" w14:textId="77777777" w:rsidR="00AB1912" w:rsidRDefault="00AB1912">
      <w:r>
        <w:separator/>
      </w:r>
      <w:r>
        <w:cr/>
      </w:r>
    </w:p>
  </w:endnote>
  <w:endnote w:type="continuationSeparator" w:id="0">
    <w:p w14:paraId="316CDBC6" w14:textId="77777777" w:rsidR="00AB1912" w:rsidRDefault="00AB1912">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000000"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30.4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CBFA1" w14:textId="77777777" w:rsidR="00AB1912" w:rsidRDefault="00AB1912">
      <w:r>
        <w:separator/>
      </w:r>
      <w:r>
        <w:cr/>
      </w:r>
    </w:p>
  </w:footnote>
  <w:footnote w:type="continuationSeparator" w:id="0">
    <w:p w14:paraId="76DAE6A3" w14:textId="77777777" w:rsidR="00AB1912" w:rsidRDefault="00AB1912">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0325DC52"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917BE6">
            <w:rPr>
              <w:noProof/>
              <w:sz w:val="12"/>
              <w:szCs w:val="12"/>
              <w:lang w:val="es-CO"/>
            </w:rPr>
            <w:t>Análisis espacial de variables climatológicas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0F9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E6311"/>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4B19"/>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441A"/>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1C07"/>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BE6"/>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5C15"/>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191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154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31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856"/>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2FB7"/>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3899</TotalTime>
  <Pages>29</Pages>
  <Words>5150</Words>
  <Characters>28325</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Test</cp:lastModifiedBy>
  <cp:revision>43</cp:revision>
  <cp:lastPrinted>2022-06-29T16:02:00Z</cp:lastPrinted>
  <dcterms:created xsi:type="dcterms:W3CDTF">2019-03-01T15:04:00Z</dcterms:created>
  <dcterms:modified xsi:type="dcterms:W3CDTF">2022-08-03T12:00:00Z</dcterms:modified>
</cp:coreProperties>
</file>